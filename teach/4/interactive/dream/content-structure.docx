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450" w:tblpY="3425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48"/>
        <w:gridCol w:w="7200"/>
      </w:tblGrid>
      <w:tr w:rsidR="00B528B3" w:rsidRPr="00FD1422" w:rsidTr="00FD1422">
        <w:trPr>
          <w:trHeight w:val="890"/>
        </w:trPr>
        <w:tc>
          <w:tcPr>
            <w:tcW w:w="2448" w:type="dxa"/>
            <w:shd w:val="clear" w:color="auto" w:fill="FFFF99"/>
            <w:vAlign w:val="center"/>
          </w:tcPr>
          <w:p w:rsidR="00B528B3" w:rsidRPr="00FD1422" w:rsidRDefault="00B528B3" w:rsidP="00FD1422">
            <w:pPr>
              <w:rPr>
                <w:b/>
              </w:rPr>
            </w:pPr>
            <w:r w:rsidRPr="00FD1422">
              <w:rPr>
                <w:b/>
              </w:rPr>
              <w:t>Story Title</w:t>
            </w:r>
          </w:p>
        </w:tc>
        <w:tc>
          <w:tcPr>
            <w:tcW w:w="7200" w:type="dxa"/>
            <w:shd w:val="clear" w:color="auto" w:fill="FFFF99"/>
            <w:vAlign w:val="center"/>
          </w:tcPr>
          <w:p w:rsidR="00B528B3" w:rsidRPr="00E2757F" w:rsidRDefault="00B528B3" w:rsidP="00FD142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360" w:lineRule="auto"/>
              <w:rPr>
                <w:rFonts w:ascii="Helvetica" w:eastAsia="新細明體" w:hAnsi="Helvetica" w:cs="Helvetica"/>
                <w:lang w:eastAsia="zh-TW"/>
              </w:rPr>
            </w:pPr>
            <w:r>
              <w:rPr>
                <w:rFonts w:ascii="Helvetica" w:eastAsia="新細明體" w:hAnsi="Helvetica" w:cs="Helvetica"/>
                <w:lang w:eastAsia="zh-TW"/>
              </w:rPr>
              <w:t>5 Reasons Why We DREAM</w:t>
            </w:r>
          </w:p>
        </w:tc>
      </w:tr>
      <w:tr w:rsidR="00B528B3" w:rsidRPr="00FD1422" w:rsidTr="00FD1422">
        <w:trPr>
          <w:trHeight w:val="1008"/>
        </w:trPr>
        <w:tc>
          <w:tcPr>
            <w:tcW w:w="2448" w:type="dxa"/>
            <w:vAlign w:val="center"/>
          </w:tcPr>
          <w:p w:rsidR="00B528B3" w:rsidRPr="00FD1422" w:rsidRDefault="00B528B3" w:rsidP="00FD1422">
            <w:r w:rsidRPr="00FD1422">
              <w:t>Journey Origin</w:t>
            </w:r>
          </w:p>
        </w:tc>
        <w:tc>
          <w:tcPr>
            <w:tcW w:w="7200" w:type="dxa"/>
            <w:vAlign w:val="center"/>
          </w:tcPr>
          <w:p w:rsidR="00B528B3" w:rsidRPr="00FD1422" w:rsidRDefault="00B528B3" w:rsidP="00FD1422">
            <w:pPr>
              <w:rPr>
                <w:lang w:eastAsia="zh-TW"/>
              </w:rPr>
            </w:pPr>
            <w:r>
              <w:rPr>
                <w:rFonts w:ascii="Helvetica" w:eastAsia="新細明體" w:hAnsi="Helvetica" w:cs="Helvetica"/>
                <w:lang w:eastAsia="zh-TW"/>
              </w:rPr>
              <w:t>5 Reasons Why We DREAM</w:t>
            </w:r>
          </w:p>
        </w:tc>
      </w:tr>
      <w:tr w:rsidR="00B528B3" w:rsidRPr="00FD1422" w:rsidTr="00FD1422">
        <w:trPr>
          <w:trHeight w:val="1008"/>
        </w:trPr>
        <w:tc>
          <w:tcPr>
            <w:tcW w:w="2448" w:type="dxa"/>
            <w:vAlign w:val="center"/>
          </w:tcPr>
          <w:p w:rsidR="00B528B3" w:rsidRPr="00FD1422" w:rsidRDefault="00B528B3" w:rsidP="00FD1422">
            <w:r w:rsidRPr="00FD1422">
              <w:t>Journey Destination</w:t>
            </w:r>
          </w:p>
        </w:tc>
        <w:tc>
          <w:tcPr>
            <w:tcW w:w="7200" w:type="dxa"/>
            <w:vAlign w:val="center"/>
          </w:tcPr>
          <w:p w:rsidR="00B528B3" w:rsidRPr="00FD1422" w:rsidRDefault="00B528B3" w:rsidP="00FD1422">
            <w:pPr>
              <w:rPr>
                <w:rFonts w:eastAsia="新細明體"/>
                <w:lang w:eastAsia="zh-TW"/>
              </w:rPr>
            </w:pPr>
            <w:r>
              <w:rPr>
                <w:rFonts w:ascii="Helvetica" w:eastAsia="新細明體" w:hAnsi="Helvetica" w:cs="Helvetica"/>
                <w:lang w:eastAsia="zh-TW"/>
              </w:rPr>
              <w:t>Tell the audience why do they dream.</w:t>
            </w:r>
          </w:p>
        </w:tc>
      </w:tr>
      <w:tr w:rsidR="00B528B3" w:rsidRPr="00FD1422" w:rsidTr="00FD1422">
        <w:trPr>
          <w:trHeight w:val="1008"/>
        </w:trPr>
        <w:tc>
          <w:tcPr>
            <w:tcW w:w="2448" w:type="dxa"/>
            <w:vAlign w:val="center"/>
          </w:tcPr>
          <w:p w:rsidR="00B528B3" w:rsidRPr="00FD1422" w:rsidRDefault="00B528B3" w:rsidP="00FD1422">
            <w:r w:rsidRPr="00FD1422">
              <w:t>No. of Moments</w:t>
            </w:r>
          </w:p>
        </w:tc>
        <w:tc>
          <w:tcPr>
            <w:tcW w:w="7200" w:type="dxa"/>
            <w:vAlign w:val="center"/>
          </w:tcPr>
          <w:p w:rsidR="00B528B3" w:rsidRPr="00FD1422" w:rsidRDefault="00B528B3" w:rsidP="00FD142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6</w:t>
            </w:r>
          </w:p>
        </w:tc>
      </w:tr>
      <w:tr w:rsidR="00B528B3" w:rsidRPr="00FD1422" w:rsidTr="00FD1422">
        <w:trPr>
          <w:trHeight w:val="1008"/>
        </w:trPr>
        <w:tc>
          <w:tcPr>
            <w:tcW w:w="2448" w:type="dxa"/>
            <w:vAlign w:val="center"/>
          </w:tcPr>
          <w:p w:rsidR="00B528B3" w:rsidRPr="00FD1422" w:rsidRDefault="00B528B3" w:rsidP="00FD1422">
            <w:r w:rsidRPr="00FD1422">
              <w:t>Text Segments</w:t>
            </w:r>
          </w:p>
        </w:tc>
        <w:tc>
          <w:tcPr>
            <w:tcW w:w="7200" w:type="dxa"/>
            <w:vAlign w:val="center"/>
          </w:tcPr>
          <w:p w:rsidR="00B528B3" w:rsidRDefault="00B528B3" w:rsidP="00E2757F">
            <w:pPr>
              <w:numPr>
                <w:ilvl w:val="1"/>
                <w:numId w:val="3"/>
              </w:numPr>
              <w:rPr>
                <w:rFonts w:ascii="新細明體" w:eastAsia="新細明體" w:hAnsi="新細明體" w:cs="新細明體"/>
                <w:lang w:eastAsia="zh-TW"/>
              </w:rPr>
            </w:pPr>
            <w:r>
              <w:rPr>
                <w:rFonts w:ascii="新細明體" w:eastAsia="新細明體" w:hAnsi="新細明體" w:cs="新細明體"/>
                <w:lang w:eastAsia="zh-TW"/>
              </w:rPr>
              <w:t>5 reasons why we dream</w:t>
            </w:r>
          </w:p>
          <w:p w:rsidR="00B528B3" w:rsidRDefault="00B528B3" w:rsidP="00E2757F">
            <w:pPr>
              <w:ind w:left="480"/>
              <w:rPr>
                <w:rFonts w:ascii="新細明體" w:eastAsia="新細明體" w:hAnsi="新細明體" w:cs="新細明體"/>
                <w:lang w:eastAsia="zh-TW"/>
              </w:rPr>
            </w:pPr>
          </w:p>
          <w:p w:rsidR="00B528B3" w:rsidRDefault="00B528B3" w:rsidP="00E2757F">
            <w:pPr>
              <w:numPr>
                <w:ilvl w:val="1"/>
                <w:numId w:val="3"/>
              </w:numPr>
              <w:rPr>
                <w:rFonts w:ascii="新細明體" w:eastAsia="新細明體" w:hAnsi="新細明體" w:cs="新細明體"/>
                <w:lang w:eastAsia="zh-TW"/>
              </w:rPr>
            </w:pPr>
            <w:r w:rsidRPr="00E2757F">
              <w:rPr>
                <w:rFonts w:ascii="新細明體" w:eastAsia="新細明體" w:hAnsi="新細明體" w:cs="新細明體"/>
                <w:lang w:eastAsia="zh-TW"/>
              </w:rPr>
              <w:t>A person who experiences unhappiness in their waking life may have fantastically blissful dreams as compensation.</w:t>
            </w:r>
          </w:p>
          <w:p w:rsidR="00B528B3" w:rsidRDefault="00B528B3" w:rsidP="00E2757F">
            <w:pPr>
              <w:rPr>
                <w:rFonts w:ascii="新細明體" w:eastAsia="新細明體" w:hAnsi="新細明體" w:cs="新細明體"/>
                <w:lang w:eastAsia="zh-TW"/>
              </w:rPr>
            </w:pPr>
          </w:p>
          <w:p w:rsidR="00B528B3" w:rsidRDefault="00B528B3" w:rsidP="00E2757F">
            <w:pPr>
              <w:numPr>
                <w:ilvl w:val="1"/>
                <w:numId w:val="3"/>
              </w:numPr>
              <w:rPr>
                <w:rFonts w:ascii="新細明體" w:eastAsia="新細明體" w:hAnsi="新細明體" w:cs="新細明體"/>
                <w:lang w:eastAsia="zh-TW"/>
              </w:rPr>
            </w:pPr>
            <w:r w:rsidRPr="00E2757F">
              <w:rPr>
                <w:rFonts w:ascii="新細明體" w:eastAsia="新細明體" w:hAnsi="新細明體" w:cs="新細明體"/>
                <w:lang w:eastAsia="zh-TW"/>
              </w:rPr>
              <w:t>Varying emotions cause new material to be constantly "weaved" into the memory of the dreamer in ways that help him cope with anxiety.</w:t>
            </w:r>
          </w:p>
          <w:p w:rsidR="00B528B3" w:rsidRDefault="00B528B3" w:rsidP="00E2757F">
            <w:pPr>
              <w:rPr>
                <w:rFonts w:ascii="新細明體" w:eastAsia="新細明體" w:hAnsi="新細明體" w:cs="新細明體"/>
                <w:lang w:eastAsia="zh-TW"/>
              </w:rPr>
            </w:pPr>
          </w:p>
          <w:p w:rsidR="00B528B3" w:rsidRDefault="00B528B3" w:rsidP="00E2757F">
            <w:pPr>
              <w:numPr>
                <w:ilvl w:val="1"/>
                <w:numId w:val="3"/>
              </w:numPr>
              <w:rPr>
                <w:rFonts w:ascii="新細明體" w:eastAsia="新細明體" w:hAnsi="新細明體" w:cs="新細明體"/>
                <w:lang w:eastAsia="zh-TW"/>
              </w:rPr>
            </w:pPr>
            <w:r w:rsidRPr="00E2757F">
              <w:rPr>
                <w:rFonts w:ascii="新細明體" w:eastAsia="新細明體" w:hAnsi="新細明體" w:cs="新細明體"/>
                <w:lang w:eastAsia="zh-TW"/>
              </w:rPr>
              <w:t>After your daily memories have been consolidated by your dreams, your brain gets a chance to refresh itself.</w:t>
            </w:r>
          </w:p>
          <w:p w:rsidR="00B528B3" w:rsidRDefault="00B528B3" w:rsidP="00E2757F">
            <w:pPr>
              <w:rPr>
                <w:rFonts w:ascii="新細明體" w:eastAsia="新細明體" w:hAnsi="新細明體" w:cs="新細明體"/>
                <w:lang w:eastAsia="zh-TW"/>
              </w:rPr>
            </w:pPr>
          </w:p>
          <w:p w:rsidR="00B528B3" w:rsidRDefault="00B528B3" w:rsidP="00E2757F">
            <w:pPr>
              <w:numPr>
                <w:ilvl w:val="1"/>
                <w:numId w:val="3"/>
              </w:numPr>
              <w:rPr>
                <w:rFonts w:ascii="新細明體" w:eastAsia="新細明體" w:hAnsi="新細明體" w:cs="新細明體"/>
                <w:lang w:eastAsia="zh-TW"/>
              </w:rPr>
            </w:pPr>
            <w:r w:rsidRPr="00E2757F">
              <w:rPr>
                <w:rFonts w:ascii="新細明體" w:eastAsia="新細明體" w:hAnsi="新細明體" w:cs="新細明體"/>
                <w:lang w:eastAsia="zh-TW"/>
              </w:rPr>
              <w:t>While we sleep, our brains continue to process issues of concern in our waking lives and constantly attempt to come up with solutions.</w:t>
            </w:r>
          </w:p>
          <w:p w:rsidR="00B528B3" w:rsidRDefault="00B528B3" w:rsidP="00E2757F">
            <w:pPr>
              <w:ind w:left="480"/>
              <w:rPr>
                <w:rFonts w:ascii="新細明體" w:eastAsia="新細明體" w:hAnsi="新細明體" w:cs="新細明體"/>
                <w:lang w:eastAsia="zh-TW"/>
              </w:rPr>
            </w:pPr>
          </w:p>
          <w:p w:rsidR="00B528B3" w:rsidRPr="00E2757F" w:rsidRDefault="00B528B3" w:rsidP="00E2757F">
            <w:pPr>
              <w:numPr>
                <w:ilvl w:val="1"/>
                <w:numId w:val="3"/>
              </w:numPr>
              <w:rPr>
                <w:rFonts w:ascii="新細明體" w:eastAsia="新細明體" w:hAnsi="新細明體" w:cs="新細明體"/>
                <w:lang w:eastAsia="zh-TW"/>
              </w:rPr>
            </w:pPr>
            <w:r w:rsidRPr="00E2757F">
              <w:rPr>
                <w:rFonts w:ascii="新細明體" w:eastAsia="新細明體" w:hAnsi="新細明體" w:cs="新細明體"/>
                <w:lang w:eastAsia="zh-TW"/>
              </w:rPr>
              <w:t>In dreams, your subconscious can uncover the wishes that your conscious mind has learned to repress.</w:t>
            </w:r>
          </w:p>
        </w:tc>
      </w:tr>
    </w:tbl>
    <w:p w:rsidR="00B528B3" w:rsidRPr="004B2C48" w:rsidRDefault="00B528B3" w:rsidP="00F06F24">
      <w:pPr>
        <w:ind w:left="-450" w:right="-1710"/>
        <w:rPr>
          <w:rFonts w:eastAsia="新細明體"/>
          <w:lang w:eastAsia="zh-TW"/>
        </w:rPr>
      </w:pPr>
      <w:r>
        <w:t>Full Name:</w:t>
      </w:r>
      <w:r>
        <w:rPr>
          <w:rFonts w:eastAsia="新細明體"/>
          <w:lang w:eastAsia="zh-TW"/>
        </w:rPr>
        <w:t xml:space="preserve"> Chow Tik Yan Pandora</w:t>
      </w:r>
    </w:p>
    <w:p w:rsidR="00B528B3" w:rsidRDefault="00B528B3" w:rsidP="00F06F24">
      <w:pPr>
        <w:ind w:left="-450" w:right="-1710"/>
      </w:pPr>
    </w:p>
    <w:p w:rsidR="00B528B3" w:rsidRPr="004B2C48" w:rsidRDefault="00B528B3" w:rsidP="00F06F24">
      <w:pPr>
        <w:ind w:left="-450" w:right="-1710"/>
        <w:rPr>
          <w:rFonts w:eastAsia="新細明體"/>
          <w:lang w:eastAsia="zh-TW"/>
        </w:rPr>
      </w:pPr>
      <w:r>
        <w:t>Student ID:</w:t>
      </w:r>
      <w:r>
        <w:rPr>
          <w:rFonts w:eastAsia="新細明體"/>
          <w:lang w:eastAsia="zh-TW"/>
        </w:rPr>
        <w:t xml:space="preserve"> 115096</w:t>
      </w:r>
      <w:r>
        <w:rPr>
          <w:rFonts w:eastAsia="新細明體"/>
          <w:lang w:eastAsia="zh-TW"/>
        </w:rPr>
        <w:tab/>
      </w:r>
    </w:p>
    <w:p w:rsidR="00B528B3" w:rsidRDefault="00B528B3" w:rsidP="00F06F24">
      <w:pPr>
        <w:ind w:left="-450" w:right="-1710"/>
      </w:pPr>
    </w:p>
    <w:p w:rsidR="00B528B3" w:rsidRPr="004B2C48" w:rsidRDefault="00B528B3" w:rsidP="00F06F24">
      <w:pPr>
        <w:ind w:left="-450" w:right="-1710"/>
        <w:rPr>
          <w:rFonts w:eastAsia="新細明體"/>
          <w:lang w:eastAsia="zh-TW"/>
        </w:rPr>
      </w:pPr>
      <w:r>
        <w:t xml:space="preserve">Email: </w:t>
      </w:r>
      <w:r>
        <w:rPr>
          <w:rFonts w:eastAsia="新細明體"/>
          <w:lang w:eastAsia="zh-TW"/>
        </w:rPr>
        <w:t>chowtik@gmail.com</w:t>
      </w:r>
    </w:p>
    <w:p w:rsidR="00B528B3" w:rsidRPr="004A1D32" w:rsidRDefault="00B528B3" w:rsidP="00F06F24">
      <w:pPr>
        <w:ind w:left="-540" w:right="-1710"/>
      </w:pPr>
    </w:p>
    <w:sectPr w:rsidR="00B528B3" w:rsidRPr="004A1D32" w:rsidSect="008438CD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?? ?玃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1642A"/>
    <w:multiLevelType w:val="hybridMultilevel"/>
    <w:tmpl w:val="407436AA"/>
    <w:lvl w:ilvl="0" w:tplc="CAD04040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46416D31"/>
    <w:multiLevelType w:val="hybridMultilevel"/>
    <w:tmpl w:val="94C83DA4"/>
    <w:lvl w:ilvl="0" w:tplc="F288E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5AC33270"/>
    <w:multiLevelType w:val="hybridMultilevel"/>
    <w:tmpl w:val="292CF5D2"/>
    <w:lvl w:ilvl="0" w:tplc="9B46772C">
      <w:start w:val="1"/>
      <w:numFmt w:val="decimal"/>
      <w:lvlText w:val="%1."/>
      <w:lvlJc w:val="left"/>
      <w:pPr>
        <w:ind w:left="360" w:hanging="360"/>
      </w:pPr>
      <w:rPr>
        <w:rFonts w:eastAsia="新細明體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D32"/>
    <w:rsid w:val="00157B3D"/>
    <w:rsid w:val="00183095"/>
    <w:rsid w:val="001D1066"/>
    <w:rsid w:val="0022586A"/>
    <w:rsid w:val="00374F26"/>
    <w:rsid w:val="0041412B"/>
    <w:rsid w:val="004A1D32"/>
    <w:rsid w:val="004B0D3A"/>
    <w:rsid w:val="004B2C48"/>
    <w:rsid w:val="00680C6F"/>
    <w:rsid w:val="006A3654"/>
    <w:rsid w:val="006A3F14"/>
    <w:rsid w:val="008438CD"/>
    <w:rsid w:val="0087590C"/>
    <w:rsid w:val="009849D7"/>
    <w:rsid w:val="00B3503E"/>
    <w:rsid w:val="00B528B3"/>
    <w:rsid w:val="00BB73B3"/>
    <w:rsid w:val="00C04310"/>
    <w:rsid w:val="00CE7753"/>
    <w:rsid w:val="00D8237E"/>
    <w:rsid w:val="00E2757F"/>
    <w:rsid w:val="00E94DC0"/>
    <w:rsid w:val="00F06F24"/>
    <w:rsid w:val="00F10B34"/>
    <w:rsid w:val="00FD1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12B"/>
    <w:rPr>
      <w:kern w:val="0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A1D3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B2C4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61</TotalTime>
  <Pages>1</Pages>
  <Words>129</Words>
  <Characters>738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Leung</dc:creator>
  <cp:keywords/>
  <dc:description/>
  <cp:lastModifiedBy>tik</cp:lastModifiedBy>
  <cp:revision>18</cp:revision>
  <cp:lastPrinted>2013-08-01T05:50:00Z</cp:lastPrinted>
  <dcterms:created xsi:type="dcterms:W3CDTF">2013-07-31T09:38:00Z</dcterms:created>
  <dcterms:modified xsi:type="dcterms:W3CDTF">2015-02-16T22:03:00Z</dcterms:modified>
</cp:coreProperties>
</file>